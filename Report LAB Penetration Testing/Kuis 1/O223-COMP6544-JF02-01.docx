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143BDC" w:rsidRPr="00876A58" w14:paraId="4797035B" w14:textId="77777777" w:rsidTr="00D477C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940A" w14:textId="77777777" w:rsidR="00143BDC" w:rsidRPr="001E7ABE" w:rsidRDefault="00143BDC" w:rsidP="00D477CB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6391994" w14:textId="77777777" w:rsidR="00143BDC" w:rsidRPr="00876A58" w:rsidRDefault="00143BDC" w:rsidP="00D477CB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747184D" wp14:editId="3D7C1AB0">
                  <wp:extent cx="1371600" cy="1023017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BDC" w:rsidRPr="00876A58" w14:paraId="0E5982E5" w14:textId="77777777" w:rsidTr="00D477C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8391" w14:textId="617330B6" w:rsidR="00143BDC" w:rsidRPr="00B67595" w:rsidRDefault="002E5663" w:rsidP="00D477CB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COMP6544</w:t>
            </w:r>
            <w:r w:rsidR="00CD66B4">
              <w:rPr>
                <w:rFonts w:ascii="Arial Narrow" w:hAnsi="Arial Narrow" w:cs="Tahoma"/>
                <w:sz w:val="36"/>
              </w:rPr>
              <w:t xml:space="preserve"> </w:t>
            </w:r>
            <w:r w:rsidR="00EC359F">
              <w:rPr>
                <w:rFonts w:ascii="Arial Narrow" w:hAnsi="Arial Narrow" w:cs="Tahoma"/>
                <w:sz w:val="36"/>
              </w:rPr>
              <w:t>| COMP6544001</w:t>
            </w:r>
          </w:p>
          <w:p w14:paraId="4F8C0C6B" w14:textId="7F07DAB9" w:rsidR="00143BDC" w:rsidRPr="00876A58" w:rsidRDefault="002E5663" w:rsidP="00D477CB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Network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AC54E4B" w14:textId="77777777" w:rsidR="00143BDC" w:rsidRPr="00876A58" w:rsidRDefault="00143BDC" w:rsidP="00D477CB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143BDC" w:rsidRPr="00876A58" w14:paraId="2C06B809" w14:textId="77777777" w:rsidTr="00D477C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F3108" w14:textId="23ACA413" w:rsidR="00143BDC" w:rsidRPr="00DF718C" w:rsidRDefault="00A812FC" w:rsidP="00D477CB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B08CF54" w14:textId="14A172C5" w:rsidR="00143BDC" w:rsidRPr="0036420F" w:rsidRDefault="00B01F73" w:rsidP="00D477CB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01F73">
              <w:rPr>
                <w:rFonts w:ascii="Arial" w:hAnsi="Arial" w:cs="Arial"/>
                <w:b/>
                <w:sz w:val="20"/>
              </w:rPr>
              <w:t>O223-COMP6544-JF02-01</w:t>
            </w:r>
          </w:p>
        </w:tc>
      </w:tr>
      <w:tr w:rsidR="00143BDC" w:rsidRPr="00876A58" w14:paraId="5834FC57" w14:textId="77777777" w:rsidTr="00D477C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8CF080A" w14:textId="77777777" w:rsidR="00143BDC" w:rsidRPr="0060489E" w:rsidRDefault="00143BDC" w:rsidP="00D477CB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742825" w14:textId="77777777" w:rsidR="00143BDC" w:rsidRPr="001E7ABE" w:rsidRDefault="00143BDC" w:rsidP="00D477CB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3C17AD6" w14:textId="77777777" w:rsidR="00143BDC" w:rsidRPr="00876A58" w:rsidRDefault="00143BDC" w:rsidP="00143BDC">
      <w:pPr>
        <w:rPr>
          <w:lang w:val="id-ID"/>
        </w:rPr>
      </w:pPr>
      <w:r w:rsidRPr="00876A58">
        <w:rPr>
          <w:lang w:val="id-ID"/>
        </w:rPr>
        <w:tab/>
      </w:r>
    </w:p>
    <w:p w14:paraId="3092266E" w14:textId="77777777" w:rsidR="00143BDC" w:rsidRPr="00BD0E8D" w:rsidRDefault="00143BDC" w:rsidP="00143BDC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71D916C2" w14:textId="77777777" w:rsidR="00143BDC" w:rsidRPr="000C3329" w:rsidRDefault="00143BDC" w:rsidP="00143BDC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304B17A6" w14:textId="77777777" w:rsidR="00143BDC" w:rsidRDefault="00143BDC" w:rsidP="00143BDC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>dan/</w:t>
      </w:r>
      <w:proofErr w:type="spellStart"/>
      <w:r w:rsidRPr="00F327B8">
        <w:rPr>
          <w:lang w:val="en-ID" w:eastAsia="x-none"/>
        </w:rPr>
        <w:t>atau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bekerja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sama</w:t>
      </w:r>
      <w:proofErr w:type="spellEnd"/>
      <w:r w:rsidRPr="00F327B8">
        <w:rPr>
          <w:lang w:val="en-ID" w:eastAsia="x-none"/>
        </w:rPr>
        <w:t xml:space="preserve"> </w:t>
      </w:r>
      <w:r w:rsidRPr="00F327B8">
        <w:rPr>
          <w:lang w:val="id-ID" w:eastAsia="x-none"/>
        </w:rPr>
        <w:t xml:space="preserve">dengan </w:t>
      </w:r>
      <w:proofErr w:type="spellStart"/>
      <w:r>
        <w:t>mahasiswa</w:t>
      </w:r>
      <w:proofErr w:type="spellEnd"/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4BD708DB" w14:textId="77777777" w:rsidR="00143BDC" w:rsidRPr="00F327B8" w:rsidRDefault="00143BDC" w:rsidP="00143BDC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137B9353" w14:textId="77777777" w:rsidR="00143BDC" w:rsidRPr="00C424D7" w:rsidRDefault="00143BDC" w:rsidP="00143BDC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 w:rsidRPr="00C424D7">
        <w:t xml:space="preserve"> lain</w:t>
      </w:r>
    </w:p>
    <w:p w14:paraId="06CFA1DC" w14:textId="77777777" w:rsidR="00143BDC" w:rsidRPr="000C3329" w:rsidRDefault="00143BDC" w:rsidP="00143BD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66812C11" w14:textId="77777777" w:rsidR="00143BDC" w:rsidRPr="00ED541B" w:rsidRDefault="00143BDC" w:rsidP="00143BDC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04847C65" w14:textId="77777777" w:rsidR="00143BDC" w:rsidRPr="007567B7" w:rsidRDefault="00143BDC" w:rsidP="00143BDC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69A4D79A" w14:textId="77777777" w:rsidR="00143BDC" w:rsidRDefault="00143BDC" w:rsidP="00143BDC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73F00F86" w14:textId="77777777" w:rsidR="00143BDC" w:rsidRDefault="00143BDC" w:rsidP="00143BDC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5B908D0D" w14:textId="77777777" w:rsidR="00143BDC" w:rsidRPr="00BD0E8D" w:rsidRDefault="00143BDC" w:rsidP="00143BDC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soal,</w:t>
      </w:r>
    </w:p>
    <w:p w14:paraId="538011D9" w14:textId="77777777" w:rsidR="00143BDC" w:rsidRPr="000C3329" w:rsidRDefault="00143BDC" w:rsidP="00143BDC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339A1C6" w14:textId="77777777" w:rsidR="00143BDC" w:rsidRPr="00BD0E8D" w:rsidRDefault="00143BDC" w:rsidP="00143BDC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5001102" w14:textId="77777777" w:rsidR="00143BDC" w:rsidRPr="000C3329" w:rsidRDefault="00143BDC" w:rsidP="00143BD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E9938BD" w14:textId="77777777" w:rsidR="00143BDC" w:rsidRPr="00BD0E8D" w:rsidRDefault="00143BDC" w:rsidP="00143BDC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722A1A6" w14:textId="77777777" w:rsidR="00143BDC" w:rsidRPr="000C3329" w:rsidRDefault="00143BDC" w:rsidP="00143BD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6A021DD" w14:textId="77777777" w:rsidR="00143BDC" w:rsidRPr="00BD0E8D" w:rsidRDefault="00143BDC" w:rsidP="00143BDC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583FFCD7" w14:textId="77777777" w:rsidR="00143BDC" w:rsidRPr="00BD0E8D" w:rsidRDefault="00143BDC" w:rsidP="00143BDC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proofErr w:type="spellStart"/>
      <w:r>
        <w:t>mahasiswa</w:t>
      </w:r>
      <w:proofErr w:type="spellEnd"/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29D3B0FA" w14:textId="77777777" w:rsidR="00143BDC" w:rsidRPr="00E30D48" w:rsidRDefault="00143BDC" w:rsidP="00143BDC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39393DBD" w14:textId="77777777" w:rsidR="00143BDC" w:rsidRPr="00BD0E8D" w:rsidRDefault="00143BDC" w:rsidP="00143BDC">
      <w:pPr>
        <w:spacing w:line="360" w:lineRule="auto"/>
        <w:ind w:left="360" w:hanging="360"/>
      </w:pPr>
    </w:p>
    <w:p w14:paraId="64024A1C" w14:textId="77777777" w:rsidR="00143BDC" w:rsidRPr="00BD0E8D" w:rsidRDefault="00143BDC" w:rsidP="00143BDC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 di luar jadwal tidak dilayani.</w:t>
      </w:r>
    </w:p>
    <w:p w14:paraId="46E1F4D4" w14:textId="77777777" w:rsidR="00143BDC" w:rsidRPr="00E30D48" w:rsidRDefault="00143BDC" w:rsidP="00143BDC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657A4EFE" w14:textId="77777777" w:rsidR="00143BDC" w:rsidRPr="00B57FC4" w:rsidRDefault="00143BDC" w:rsidP="00143BDC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0354848" w14:textId="77777777" w:rsidR="00143BDC" w:rsidRDefault="00143BDC" w:rsidP="00143BDC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t>Bila Anda tidak membaca peraturan ini, maka Anda dianggap telah membaca dan menyetujuinya</w:t>
      </w:r>
    </w:p>
    <w:p w14:paraId="3722BC1D" w14:textId="77777777" w:rsidR="00143BDC" w:rsidRPr="007A56E2" w:rsidRDefault="00143BDC" w:rsidP="00143BDC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4A9762BA" w14:textId="77777777" w:rsidR="00143BDC" w:rsidRDefault="00143BDC" w:rsidP="00143BDC">
      <w:pPr>
        <w:spacing w:line="360" w:lineRule="auto"/>
        <w:ind w:left="360"/>
        <w:jc w:val="both"/>
        <w:rPr>
          <w:lang w:val="id-ID"/>
        </w:rPr>
      </w:pPr>
    </w:p>
    <w:p w14:paraId="2CB34A45" w14:textId="77777777" w:rsidR="00143BDC" w:rsidRPr="00BE3C75" w:rsidRDefault="00143BDC" w:rsidP="00143BDC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75350497" w14:textId="77777777" w:rsidR="00143BDC" w:rsidRDefault="00143BDC" w:rsidP="00143BD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DB62F8" w:rsidRPr="004032F6" w14:paraId="3BD49108" w14:textId="77777777" w:rsidTr="00D477CB">
        <w:tc>
          <w:tcPr>
            <w:tcW w:w="1800" w:type="dxa"/>
            <w:shd w:val="clear" w:color="auto" w:fill="D9D9D9" w:themeFill="background1" w:themeFillShade="D9"/>
          </w:tcPr>
          <w:p w14:paraId="0DFE18A8" w14:textId="77777777" w:rsidR="00DB62F8" w:rsidRPr="004032F6" w:rsidRDefault="00DB62F8" w:rsidP="00D477CB">
            <w:pPr>
              <w:jc w:val="center"/>
              <w:rPr>
                <w:b/>
                <w:bCs/>
              </w:rPr>
            </w:pPr>
            <w:proofErr w:type="spellStart"/>
            <w:r w:rsidRPr="004032F6">
              <w:rPr>
                <w:b/>
                <w:bCs/>
              </w:rPr>
              <w:t>Tugas</w:t>
            </w:r>
            <w:proofErr w:type="spellEnd"/>
            <w:r w:rsidRPr="004032F6">
              <w:rPr>
                <w:b/>
                <w:bCs/>
              </w:rPr>
              <w:t xml:space="preserve"> </w:t>
            </w:r>
            <w:proofErr w:type="spellStart"/>
            <w:r w:rsidRPr="004032F6">
              <w:rPr>
                <w:b/>
                <w:bCs/>
              </w:rPr>
              <w:t>Mandiri</w:t>
            </w:r>
            <w:proofErr w:type="spellEnd"/>
          </w:p>
          <w:p w14:paraId="6804ABFC" w14:textId="77777777" w:rsidR="00DB62F8" w:rsidRPr="004032F6" w:rsidRDefault="00DB62F8" w:rsidP="00D477CB">
            <w:pPr>
              <w:jc w:val="center"/>
              <w:rPr>
                <w:bCs/>
                <w:i/>
                <w:sz w:val="18"/>
                <w:szCs w:val="18"/>
              </w:rPr>
            </w:pPr>
            <w:r w:rsidRPr="004032F6">
              <w:rPr>
                <w:bCs/>
                <w:i/>
                <w:sz w:val="18"/>
                <w:szCs w:val="18"/>
              </w:rPr>
              <w:t>Assignment</w:t>
            </w:r>
          </w:p>
        </w:tc>
      </w:tr>
      <w:tr w:rsidR="00DB62F8" w:rsidRPr="004032F6" w14:paraId="7F3BA7C1" w14:textId="77777777" w:rsidTr="00D477CB">
        <w:trPr>
          <w:trHeight w:val="422"/>
        </w:trPr>
        <w:tc>
          <w:tcPr>
            <w:tcW w:w="1800" w:type="dxa"/>
            <w:vAlign w:val="center"/>
          </w:tcPr>
          <w:p w14:paraId="64CCB519" w14:textId="16C21C7F" w:rsidR="00DB62F8" w:rsidRPr="004032F6" w:rsidRDefault="00DB62F8" w:rsidP="00D477CB">
            <w:pPr>
              <w:jc w:val="center"/>
              <w:rPr>
                <w:bCs/>
              </w:rPr>
            </w:pPr>
            <w:r w:rsidRPr="004032F6">
              <w:rPr>
                <w:bCs/>
              </w:rPr>
              <w:t>100%</w:t>
            </w:r>
          </w:p>
        </w:tc>
      </w:tr>
    </w:tbl>
    <w:p w14:paraId="2E9FA3C1" w14:textId="77777777" w:rsidR="00143BDC" w:rsidRPr="004032F6" w:rsidRDefault="00143BDC" w:rsidP="00143BDC">
      <w:pPr>
        <w:spacing w:line="360" w:lineRule="auto"/>
        <w:ind w:left="360"/>
        <w:jc w:val="both"/>
        <w:rPr>
          <w:lang w:val="id-ID"/>
        </w:rPr>
      </w:pPr>
    </w:p>
    <w:p w14:paraId="3D59FAB4" w14:textId="77777777" w:rsidR="00143BDC" w:rsidRPr="004032F6" w:rsidRDefault="00143BDC" w:rsidP="00143BDC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032F6">
        <w:rPr>
          <w:lang w:val="id-ID"/>
        </w:rPr>
        <w:t xml:space="preserve">Software yang digunakan </w:t>
      </w:r>
      <w:r w:rsidRPr="004032F6">
        <w:t xml:space="preserve">pada </w:t>
      </w:r>
      <w:proofErr w:type="spellStart"/>
      <w:r w:rsidRPr="004032F6">
        <w:t>matakuliah</w:t>
      </w:r>
      <w:proofErr w:type="spellEnd"/>
      <w:r w:rsidRPr="004032F6">
        <w:t xml:space="preserve"> </w:t>
      </w:r>
      <w:proofErr w:type="spellStart"/>
      <w:r w:rsidRPr="004032F6">
        <w:t>ini</w:t>
      </w:r>
      <w:proofErr w:type="spellEnd"/>
      <w:r w:rsidRPr="004032F6">
        <w:t xml:space="preserve"> </w:t>
      </w:r>
      <w:proofErr w:type="spellStart"/>
      <w:r w:rsidRPr="004032F6">
        <w:t>adalah</w:t>
      </w:r>
      <w:proofErr w:type="spellEnd"/>
      <w:r w:rsidRPr="004032F6">
        <w:t xml:space="preserve"> </w:t>
      </w:r>
      <w:proofErr w:type="spellStart"/>
      <w:r w:rsidRPr="004032F6">
        <w:t>sebagai</w:t>
      </w:r>
      <w:proofErr w:type="spellEnd"/>
      <w:r w:rsidRPr="004032F6">
        <w:t xml:space="preserve"> </w:t>
      </w:r>
      <w:proofErr w:type="spellStart"/>
      <w:r w:rsidRPr="004032F6">
        <w:t>berikut</w:t>
      </w:r>
      <w:proofErr w:type="spellEnd"/>
      <w:r w:rsidRPr="004032F6">
        <w:t xml:space="preserve">: </w:t>
      </w:r>
    </w:p>
    <w:p w14:paraId="3FF3B231" w14:textId="77777777" w:rsidR="00143BDC" w:rsidRPr="004032F6" w:rsidRDefault="00143BDC" w:rsidP="00143BD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4032F6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143BDC" w:rsidRPr="004032F6" w14:paraId="1D38C0D6" w14:textId="77777777" w:rsidTr="00D477C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307E3BC" w14:textId="77777777" w:rsidR="00143BDC" w:rsidRPr="004032F6" w:rsidRDefault="00143BDC" w:rsidP="00D477CB">
            <w:pPr>
              <w:jc w:val="center"/>
              <w:rPr>
                <w:b/>
                <w:bCs/>
                <w:szCs w:val="18"/>
              </w:rPr>
            </w:pPr>
            <w:r w:rsidRPr="004032F6">
              <w:rPr>
                <w:b/>
                <w:bCs/>
                <w:szCs w:val="18"/>
              </w:rPr>
              <w:t>Software</w:t>
            </w:r>
          </w:p>
          <w:p w14:paraId="60B86648" w14:textId="77777777" w:rsidR="00143BDC" w:rsidRPr="004032F6" w:rsidRDefault="00143BDC" w:rsidP="00D477CB">
            <w:pPr>
              <w:jc w:val="center"/>
              <w:rPr>
                <w:bCs/>
                <w:i/>
                <w:sz w:val="18"/>
                <w:szCs w:val="18"/>
              </w:rPr>
            </w:pPr>
            <w:r w:rsidRPr="004032F6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143BDC" w:rsidRPr="004032F6" w14:paraId="0785FA32" w14:textId="77777777" w:rsidTr="00D477CB">
        <w:trPr>
          <w:trHeight w:val="773"/>
        </w:trPr>
        <w:tc>
          <w:tcPr>
            <w:tcW w:w="4410" w:type="dxa"/>
            <w:vAlign w:val="center"/>
          </w:tcPr>
          <w:p w14:paraId="25D2CEE5" w14:textId="77777777" w:rsidR="00A10F9D" w:rsidRPr="004032F6" w:rsidRDefault="00A10F9D" w:rsidP="00A10F9D">
            <w:pPr>
              <w:rPr>
                <w:color w:val="000000"/>
                <w:lang w:val="id-ID"/>
              </w:rPr>
            </w:pPr>
            <w:r w:rsidRPr="004032F6">
              <w:rPr>
                <w:color w:val="000000"/>
                <w:lang w:val="id-ID"/>
              </w:rPr>
              <w:t>VM Kali Linux 2019.1</w:t>
            </w:r>
          </w:p>
          <w:p w14:paraId="27FBF22A" w14:textId="2357DE7E" w:rsidR="00143BDC" w:rsidRPr="004032F6" w:rsidRDefault="00A10F9D" w:rsidP="00A10F9D">
            <w:pPr>
              <w:rPr>
                <w:bCs/>
              </w:rPr>
            </w:pPr>
            <w:r w:rsidRPr="004032F6">
              <w:rPr>
                <w:color w:val="000000"/>
                <w:lang w:val="id-ID"/>
              </w:rPr>
              <w:t>VMware Workstation 16</w:t>
            </w:r>
          </w:p>
        </w:tc>
      </w:tr>
    </w:tbl>
    <w:p w14:paraId="39DC07D6" w14:textId="0D1696B7" w:rsidR="00143BDC" w:rsidRPr="004032F6" w:rsidRDefault="00143BDC" w:rsidP="00143BDC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4032F6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49257502" w14:textId="200C25E5" w:rsidR="00143BDC" w:rsidRPr="004032F6" w:rsidRDefault="00143BDC" w:rsidP="00143BD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4032F6">
        <w:rPr>
          <w:rStyle w:val="longtext"/>
          <w:i/>
          <w:iCs/>
          <w:sz w:val="18"/>
          <w:szCs w:val="18"/>
        </w:rPr>
        <w:t>File extensions should be included in assignment</w:t>
      </w:r>
      <w:r w:rsidR="001651C2" w:rsidRPr="004032F6">
        <w:rPr>
          <w:rStyle w:val="longtext"/>
          <w:i/>
          <w:iCs/>
          <w:sz w:val="18"/>
          <w:szCs w:val="18"/>
        </w:rPr>
        <w:t xml:space="preserve"> </w:t>
      </w:r>
      <w:r w:rsidRPr="004032F6">
        <w:rPr>
          <w:rStyle w:val="longtext"/>
          <w:i/>
          <w:iCs/>
          <w:sz w:val="18"/>
          <w:szCs w:val="18"/>
        </w:rPr>
        <w:t xml:space="preserve">collection for this subject are described as follows: </w:t>
      </w:r>
    </w:p>
    <w:tbl>
      <w:tblPr>
        <w:tblStyle w:val="TableGrid"/>
        <w:tblW w:w="3005" w:type="dxa"/>
        <w:tblInd w:w="468" w:type="dxa"/>
        <w:tblLook w:val="04A0" w:firstRow="1" w:lastRow="0" w:firstColumn="1" w:lastColumn="0" w:noHBand="0" w:noVBand="1"/>
      </w:tblPr>
      <w:tblGrid>
        <w:gridCol w:w="3005"/>
      </w:tblGrid>
      <w:tr w:rsidR="00A96EE1" w:rsidRPr="004032F6" w14:paraId="456166E5" w14:textId="77777777" w:rsidTr="00A96EE1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3D06A684" w14:textId="77777777" w:rsidR="00A96EE1" w:rsidRPr="004032F6" w:rsidRDefault="00A96EE1" w:rsidP="00D477C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4032F6">
              <w:rPr>
                <w:b/>
                <w:bCs/>
                <w:szCs w:val="18"/>
              </w:rPr>
              <w:t>Tugas</w:t>
            </w:r>
            <w:proofErr w:type="spellEnd"/>
            <w:r w:rsidRPr="004032F6">
              <w:rPr>
                <w:b/>
                <w:bCs/>
                <w:szCs w:val="18"/>
              </w:rPr>
              <w:t xml:space="preserve"> </w:t>
            </w:r>
            <w:proofErr w:type="spellStart"/>
            <w:r w:rsidRPr="004032F6">
              <w:rPr>
                <w:b/>
                <w:bCs/>
                <w:szCs w:val="18"/>
              </w:rPr>
              <w:t>Mandiri</w:t>
            </w:r>
            <w:proofErr w:type="spellEnd"/>
          </w:p>
          <w:p w14:paraId="432EF929" w14:textId="77777777" w:rsidR="00A96EE1" w:rsidRPr="004032F6" w:rsidRDefault="00A96EE1" w:rsidP="00D477CB">
            <w:pPr>
              <w:jc w:val="center"/>
              <w:rPr>
                <w:bCs/>
                <w:i/>
                <w:sz w:val="18"/>
                <w:szCs w:val="18"/>
              </w:rPr>
            </w:pPr>
            <w:r w:rsidRPr="004032F6">
              <w:rPr>
                <w:bCs/>
                <w:i/>
                <w:sz w:val="18"/>
                <w:szCs w:val="18"/>
              </w:rPr>
              <w:t>Assignment</w:t>
            </w:r>
          </w:p>
        </w:tc>
      </w:tr>
      <w:tr w:rsidR="00A96EE1" w14:paraId="7ADE2DEA" w14:textId="77777777" w:rsidTr="00A96EE1">
        <w:trPr>
          <w:trHeight w:val="620"/>
        </w:trPr>
        <w:tc>
          <w:tcPr>
            <w:tcW w:w="3005" w:type="dxa"/>
            <w:vAlign w:val="center"/>
          </w:tcPr>
          <w:p w14:paraId="44B540D3" w14:textId="0FA2F686" w:rsidR="00A96EE1" w:rsidRPr="004032F6" w:rsidRDefault="00A96EE1" w:rsidP="00D477CB">
            <w:pPr>
              <w:rPr>
                <w:bCs/>
              </w:rPr>
            </w:pPr>
            <w:r>
              <w:rPr>
                <w:bCs/>
              </w:rPr>
              <w:t>DOCX</w:t>
            </w:r>
          </w:p>
        </w:tc>
      </w:tr>
    </w:tbl>
    <w:p w14:paraId="3894747A" w14:textId="77777777" w:rsidR="00143BDC" w:rsidRPr="00B5625A" w:rsidRDefault="00143BDC" w:rsidP="00143BDC">
      <w:pPr>
        <w:spacing w:line="360" w:lineRule="auto"/>
        <w:ind w:firstLine="360"/>
        <w:rPr>
          <w:lang w:val="id-ID"/>
        </w:rPr>
      </w:pPr>
    </w:p>
    <w:p w14:paraId="32453993" w14:textId="77777777" w:rsidR="00143BDC" w:rsidRPr="00B5625A" w:rsidRDefault="00143BDC" w:rsidP="00143BDC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4BE7A4C" w14:textId="77777777" w:rsidR="00143BDC" w:rsidRPr="00207F4F" w:rsidRDefault="00143BDC" w:rsidP="00143BDC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3A666A6F" w14:textId="77777777" w:rsidR="00143BDC" w:rsidRDefault="00143BDC" w:rsidP="00143BDC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060E0057" w14:textId="77777777" w:rsidR="00143BDC" w:rsidRDefault="00143BDC" w:rsidP="00143BDC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22FBF2D" w14:textId="77777777" w:rsidR="00143BDC" w:rsidRPr="00876A58" w:rsidRDefault="00143BDC" w:rsidP="00143BDC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CC61CAE" w14:textId="77777777" w:rsidR="00143BDC" w:rsidRPr="001E4042" w:rsidRDefault="00143BDC" w:rsidP="00143BDC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0E025AB" w14:textId="77777777" w:rsidR="00E41115" w:rsidRPr="00B120C9" w:rsidRDefault="00E41115" w:rsidP="00943681">
      <w:pPr>
        <w:spacing w:line="360" w:lineRule="auto"/>
        <w:ind w:firstLine="360"/>
        <w:jc w:val="both"/>
        <w:rPr>
          <w:b/>
        </w:rPr>
      </w:pPr>
    </w:p>
    <w:p w14:paraId="1316C090" w14:textId="4FF3957C" w:rsidR="00E41115" w:rsidRPr="00B120C9" w:rsidRDefault="0073087A" w:rsidP="00C40624">
      <w:pPr>
        <w:spacing w:line="480" w:lineRule="auto"/>
        <w:ind w:firstLine="360"/>
        <w:jc w:val="center"/>
        <w:rPr>
          <w:b/>
        </w:rPr>
      </w:pPr>
      <w:r>
        <w:rPr>
          <w:b/>
        </w:rPr>
        <w:t>Happy Candy Store</w:t>
      </w:r>
    </w:p>
    <w:p w14:paraId="0F0F0A77" w14:textId="7F027664" w:rsidR="00B20635" w:rsidRDefault="00B20635" w:rsidP="006F56A3">
      <w:pPr>
        <w:spacing w:line="360" w:lineRule="auto"/>
        <w:jc w:val="both"/>
      </w:pPr>
      <w:r>
        <w:rPr>
          <w:b/>
        </w:rPr>
        <w:tab/>
      </w:r>
      <w:r w:rsidR="0073087A">
        <w:rPr>
          <w:b/>
        </w:rPr>
        <w:t>Happy Candy Store</w:t>
      </w:r>
      <w:r>
        <w:rPr>
          <w:b/>
        </w:rPr>
        <w:t xml:space="preserve"> </w:t>
      </w:r>
      <w:r>
        <w:t xml:space="preserve">is </w:t>
      </w:r>
      <w:r w:rsidR="0073087A">
        <w:t>a supermarket that sells all kinds or types of candies</w:t>
      </w:r>
      <w:r>
        <w:t xml:space="preserve">. </w:t>
      </w:r>
      <w:r w:rsidR="0073087A">
        <w:t>Although the store was established in 1700s, it</w:t>
      </w:r>
      <w:r w:rsidR="00AA3A80">
        <w:t>s sudden rapid growth in the recent years brought suspicion.</w:t>
      </w:r>
      <w:r w:rsidR="0073087A">
        <w:t xml:space="preserve">  </w:t>
      </w:r>
      <w:r w:rsidR="005B5280">
        <w:t xml:space="preserve">There are some reports that the </w:t>
      </w:r>
      <w:r w:rsidR="00E9221A">
        <w:t>company</w:t>
      </w:r>
      <w:r w:rsidR="005B5280">
        <w:t xml:space="preserve"> </w:t>
      </w:r>
      <w:r w:rsidR="001A4AEB">
        <w:t>is</w:t>
      </w:r>
      <w:r w:rsidR="005B5280">
        <w:t xml:space="preserve"> </w:t>
      </w:r>
      <w:r w:rsidR="00AA3A80">
        <w:t xml:space="preserve">involved in </w:t>
      </w:r>
      <w:r w:rsidR="00AA3A80">
        <w:rPr>
          <w:b/>
        </w:rPr>
        <w:t>drug dealing</w:t>
      </w:r>
      <w:r w:rsidR="003B451F">
        <w:t>.</w:t>
      </w:r>
      <w:r>
        <w:t xml:space="preserve"> </w:t>
      </w:r>
      <w:r w:rsidR="001A4AEB">
        <w:t xml:space="preserve">The </w:t>
      </w:r>
      <w:r w:rsidR="00AA3A80">
        <w:t>authorities</w:t>
      </w:r>
      <w:r w:rsidR="001A4AEB">
        <w:t xml:space="preserve"> are investigating it and found </w:t>
      </w:r>
      <w:r w:rsidR="00645B3A">
        <w:t xml:space="preserve">that the </w:t>
      </w:r>
      <w:r w:rsidR="0069660C">
        <w:t>company</w:t>
      </w:r>
      <w:r w:rsidR="00645B3A">
        <w:t xml:space="preserve"> owns a </w:t>
      </w:r>
      <w:r w:rsidR="003C1F1C" w:rsidRPr="003C1F1C">
        <w:rPr>
          <w:b/>
        </w:rPr>
        <w:t>hidden</w:t>
      </w:r>
      <w:r w:rsidR="003C1F1C">
        <w:t xml:space="preserve"> </w:t>
      </w:r>
      <w:r w:rsidR="00A92021" w:rsidRPr="00D06DA6">
        <w:rPr>
          <w:b/>
          <w:bCs/>
        </w:rPr>
        <w:t>website</w:t>
      </w:r>
      <w:r>
        <w:t xml:space="preserve">. Now, </w:t>
      </w:r>
      <w:r w:rsidR="00EC40A2">
        <w:t xml:space="preserve">the </w:t>
      </w:r>
      <w:r w:rsidR="003C1F1C">
        <w:t>authorities</w:t>
      </w:r>
      <w:r w:rsidR="00EC40A2">
        <w:t xml:space="preserve"> want </w:t>
      </w:r>
      <w:r>
        <w:t xml:space="preserve">you as Network Penetration Tester to </w:t>
      </w:r>
      <w:r w:rsidR="002A649F">
        <w:rPr>
          <w:b/>
          <w:bCs/>
        </w:rPr>
        <w:t>find</w:t>
      </w:r>
      <w:r w:rsidRPr="00C40624">
        <w:rPr>
          <w:b/>
          <w:bCs/>
        </w:rPr>
        <w:t xml:space="preserve"> the website and make a report about all the vulnerability</w:t>
      </w:r>
      <w:r>
        <w:t xml:space="preserve"> in </w:t>
      </w:r>
      <w:r w:rsidR="00E40670">
        <w:t>the</w:t>
      </w:r>
      <w:r>
        <w:t xml:space="preserve"> website.</w:t>
      </w:r>
      <w:r w:rsidR="003C1F1C">
        <w:t xml:space="preserve"> You need to </w:t>
      </w:r>
      <w:r w:rsidR="003C1F1C" w:rsidRPr="00011EC6">
        <w:rPr>
          <w:b/>
        </w:rPr>
        <w:t>write the result</w:t>
      </w:r>
      <w:r w:rsidR="003C1F1C">
        <w:t xml:space="preserve"> of your findings in an </w:t>
      </w:r>
      <w:r w:rsidR="003C1F1C" w:rsidRPr="00011EC6">
        <w:rPr>
          <w:b/>
        </w:rPr>
        <w:t>executive summary</w:t>
      </w:r>
      <w:r w:rsidR="003C1F1C">
        <w:rPr>
          <w:b/>
        </w:rPr>
        <w:t xml:space="preserve"> </w:t>
      </w:r>
      <w:r w:rsidR="003C1F1C">
        <w:rPr>
          <w:bCs/>
        </w:rPr>
        <w:t xml:space="preserve">as </w:t>
      </w:r>
      <w:r w:rsidR="003C1F1C" w:rsidRPr="00350973">
        <w:rPr>
          <w:b/>
        </w:rPr>
        <w:t>clear</w:t>
      </w:r>
      <w:r w:rsidR="003C1F1C">
        <w:rPr>
          <w:bCs/>
        </w:rPr>
        <w:t xml:space="preserve"> as possible.</w:t>
      </w:r>
    </w:p>
    <w:p w14:paraId="15136A13" w14:textId="5E055EB4" w:rsidR="006F56A3" w:rsidRPr="00B20635" w:rsidRDefault="00B20635" w:rsidP="006F56A3">
      <w:pPr>
        <w:spacing w:line="360" w:lineRule="auto"/>
        <w:jc w:val="both"/>
      </w:pPr>
      <w:r>
        <w:t xml:space="preserve"> </w:t>
      </w:r>
    </w:p>
    <w:p w14:paraId="24D92742" w14:textId="72C52A04" w:rsidR="00974790" w:rsidRPr="00B120C9" w:rsidRDefault="00974790" w:rsidP="006F56A3">
      <w:pPr>
        <w:spacing w:line="360" w:lineRule="auto"/>
        <w:jc w:val="both"/>
      </w:pPr>
      <w:r w:rsidRPr="00B120C9">
        <w:t xml:space="preserve">There are </w:t>
      </w:r>
      <w:r w:rsidR="00F3200E">
        <w:t>4</w:t>
      </w:r>
      <w:r w:rsidRPr="00B120C9">
        <w:t xml:space="preserve"> things that you will need to do:</w:t>
      </w:r>
    </w:p>
    <w:p w14:paraId="39C3C5FA" w14:textId="62138393" w:rsidR="006F56A3" w:rsidRPr="00B120C9" w:rsidRDefault="0047188C" w:rsidP="006F56A3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</w:rPr>
      </w:pPr>
      <w:r>
        <w:rPr>
          <w:b/>
        </w:rPr>
        <w:t>Information Gathering</w:t>
      </w:r>
    </w:p>
    <w:p w14:paraId="3937D5D7" w14:textId="3F33EA0D" w:rsidR="003A574E" w:rsidRDefault="00BD634A" w:rsidP="00D067AA">
      <w:pPr>
        <w:pStyle w:val="ListParagraph"/>
        <w:spacing w:line="360" w:lineRule="auto"/>
        <w:jc w:val="both"/>
        <w:rPr>
          <w:b/>
        </w:rPr>
      </w:pPr>
      <w:r>
        <w:t xml:space="preserve">Do some information gathering to know </w:t>
      </w:r>
      <w:r w:rsidRPr="00C40624">
        <w:rPr>
          <w:b/>
          <w:bCs/>
        </w:rPr>
        <w:t>all open ports in his server</w:t>
      </w:r>
      <w:r>
        <w:t xml:space="preserve"> and looks for the right port </w:t>
      </w:r>
      <w:r w:rsidRPr="00C40624">
        <w:rPr>
          <w:b/>
          <w:bCs/>
        </w:rPr>
        <w:t xml:space="preserve">where his </w:t>
      </w:r>
      <w:proofErr w:type="spellStart"/>
      <w:r w:rsidRPr="00C40624">
        <w:rPr>
          <w:b/>
          <w:bCs/>
        </w:rPr>
        <w:t>apache</w:t>
      </w:r>
      <w:proofErr w:type="spellEnd"/>
      <w:r w:rsidRPr="00C40624">
        <w:rPr>
          <w:b/>
          <w:bCs/>
        </w:rPr>
        <w:t xml:space="preserve"> service resides</w:t>
      </w:r>
      <w:r>
        <w:t xml:space="preserve">. </w:t>
      </w:r>
      <w:r w:rsidR="00D067AA">
        <w:t xml:space="preserve">Do not forget to </w:t>
      </w:r>
      <w:r w:rsidR="00D067AA" w:rsidRPr="00F53D76">
        <w:rPr>
          <w:b/>
          <w:bCs/>
        </w:rPr>
        <w:t>write the result</w:t>
      </w:r>
      <w:r w:rsidR="00D067AA">
        <w:t xml:space="preserve"> of the information such as </w:t>
      </w:r>
      <w:r w:rsidR="00D067AA" w:rsidRPr="006C31F6">
        <w:rPr>
          <w:b/>
          <w:bCs/>
        </w:rPr>
        <w:t>server IP</w:t>
      </w:r>
      <w:r w:rsidR="00D067AA">
        <w:t xml:space="preserve"> and </w:t>
      </w:r>
      <w:r w:rsidR="00D067AA" w:rsidRPr="006C31F6">
        <w:rPr>
          <w:b/>
          <w:bCs/>
        </w:rPr>
        <w:t>OS fingerprint</w:t>
      </w:r>
      <w:r w:rsidR="00D067AA">
        <w:t xml:space="preserve"> you gain in this phase</w:t>
      </w:r>
      <w:r w:rsidR="00492C9B">
        <w:t>.</w:t>
      </w:r>
    </w:p>
    <w:p w14:paraId="4E914ED0" w14:textId="3BE2DDC6" w:rsidR="006F56A3" w:rsidRPr="00B120C9" w:rsidRDefault="00214F47" w:rsidP="003A574E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</w:rPr>
      </w:pPr>
      <w:r>
        <w:rPr>
          <w:b/>
        </w:rPr>
        <w:t>Find File</w:t>
      </w:r>
    </w:p>
    <w:p w14:paraId="4B8BA0D4" w14:textId="47A4A12A" w:rsidR="00214F47" w:rsidRDefault="00BD634A" w:rsidP="00214F47">
      <w:pPr>
        <w:pStyle w:val="ListParagraph"/>
        <w:spacing w:line="360" w:lineRule="auto"/>
        <w:jc w:val="both"/>
      </w:pPr>
      <w:r>
        <w:t>After you get the correct port,</w:t>
      </w:r>
      <w:r w:rsidR="00A63B9F">
        <w:t xml:space="preserve"> the police officers</w:t>
      </w:r>
      <w:r w:rsidR="00214F47">
        <w:t xml:space="preserve"> want you to look for </w:t>
      </w:r>
      <w:r w:rsidR="00A63B9F">
        <w:t>the</w:t>
      </w:r>
      <w:r w:rsidR="00214F47">
        <w:t xml:space="preserve"> private data</w:t>
      </w:r>
      <w:r w:rsidR="00A63B9F">
        <w:t xml:space="preserve"> in the </w:t>
      </w:r>
      <w:r w:rsidR="003C1F1C">
        <w:t>store</w:t>
      </w:r>
      <w:r w:rsidR="00A63B9F">
        <w:t xml:space="preserve"> website</w:t>
      </w:r>
      <w:r w:rsidR="00214F47">
        <w:t xml:space="preserve">. </w:t>
      </w:r>
      <w:r w:rsidR="006C5A34">
        <w:t>They</w:t>
      </w:r>
      <w:r w:rsidR="00214F47">
        <w:t xml:space="preserve"> </w:t>
      </w:r>
      <w:r w:rsidR="0093440F">
        <w:t>want</w:t>
      </w:r>
      <w:r w:rsidR="00214F47">
        <w:t xml:space="preserve"> to </w:t>
      </w:r>
      <w:r w:rsidR="00214F47" w:rsidRPr="00C40624">
        <w:rPr>
          <w:b/>
          <w:bCs/>
        </w:rPr>
        <w:t>check w</w:t>
      </w:r>
      <w:r w:rsidR="00C40624" w:rsidRPr="00C40624">
        <w:rPr>
          <w:b/>
          <w:bCs/>
        </w:rPr>
        <w:t>h</w:t>
      </w:r>
      <w:r w:rsidR="00214F47" w:rsidRPr="00C40624">
        <w:rPr>
          <w:b/>
          <w:bCs/>
        </w:rPr>
        <w:t xml:space="preserve">ether the </w:t>
      </w:r>
      <w:r w:rsidR="00232470">
        <w:rPr>
          <w:b/>
          <w:bCs/>
        </w:rPr>
        <w:t>website</w:t>
      </w:r>
      <w:r w:rsidR="00214F47" w:rsidRPr="00C40624">
        <w:rPr>
          <w:b/>
          <w:bCs/>
        </w:rPr>
        <w:t xml:space="preserve"> is </w:t>
      </w:r>
      <w:r w:rsidR="00232470">
        <w:rPr>
          <w:b/>
          <w:bCs/>
        </w:rPr>
        <w:t>exposing private information</w:t>
      </w:r>
      <w:r w:rsidR="006A42DE">
        <w:t xml:space="preserve">. </w:t>
      </w:r>
      <w:r w:rsidR="00214F47">
        <w:t xml:space="preserve">The file contains information about </w:t>
      </w:r>
      <w:r w:rsidR="00A105E5">
        <w:rPr>
          <w:b/>
          <w:bCs/>
        </w:rPr>
        <w:t>the illegal transaction</w:t>
      </w:r>
      <w:r w:rsidR="00A105E5">
        <w:t xml:space="preserve"> that the company do</w:t>
      </w:r>
      <w:r w:rsidR="00BC088B">
        <w:t>es</w:t>
      </w:r>
      <w:r w:rsidR="00214F47">
        <w:t xml:space="preserve">. </w:t>
      </w:r>
      <w:r w:rsidR="00DD4314">
        <w:t>Please note</w:t>
      </w:r>
      <w:r w:rsidR="00A11FF1">
        <w:t xml:space="preserve"> that you also need to </w:t>
      </w:r>
      <w:r w:rsidR="00A11FF1" w:rsidRPr="007749C9">
        <w:rPr>
          <w:b/>
        </w:rPr>
        <w:t>find all hidden directories</w:t>
      </w:r>
      <w:r w:rsidR="00A11FF1">
        <w:t xml:space="preserve"> in the web.</w:t>
      </w:r>
      <w:r w:rsidR="007749C9">
        <w:t xml:space="preserve"> </w:t>
      </w:r>
      <w:r w:rsidR="00214F47">
        <w:t xml:space="preserve">You need to perform </w:t>
      </w:r>
      <w:r w:rsidR="00214F47" w:rsidRPr="00C40624">
        <w:rPr>
          <w:b/>
          <w:bCs/>
        </w:rPr>
        <w:t>brute force attack</w:t>
      </w:r>
      <w:r w:rsidR="00214F47">
        <w:t xml:space="preserve"> to get the file in </w:t>
      </w:r>
      <w:r w:rsidR="00F3200E">
        <w:t xml:space="preserve">the </w:t>
      </w:r>
      <w:r w:rsidR="009D40A5">
        <w:t>hospital’s</w:t>
      </w:r>
      <w:r w:rsidR="00214F47">
        <w:t xml:space="preserve"> website</w:t>
      </w:r>
      <w:r w:rsidR="00492C9B">
        <w:t>.</w:t>
      </w:r>
    </w:p>
    <w:p w14:paraId="7957C3A5" w14:textId="6D26AB7C" w:rsidR="00F3200E" w:rsidRPr="00F3200E" w:rsidRDefault="00F3200E" w:rsidP="00F3200E">
      <w:pPr>
        <w:pStyle w:val="ListParagraph"/>
        <w:numPr>
          <w:ilvl w:val="0"/>
          <w:numId w:val="28"/>
        </w:numPr>
        <w:spacing w:line="360" w:lineRule="auto"/>
        <w:jc w:val="both"/>
      </w:pPr>
      <w:r>
        <w:rPr>
          <w:b/>
          <w:bCs/>
        </w:rPr>
        <w:t>Find Hidden Page</w:t>
      </w:r>
    </w:p>
    <w:p w14:paraId="4EC1E54B" w14:textId="02487492" w:rsidR="00DD4314" w:rsidRPr="00F3200E" w:rsidRDefault="00F3200E" w:rsidP="00F3200E">
      <w:pPr>
        <w:pStyle w:val="ListParagraph"/>
        <w:spacing w:line="360" w:lineRule="auto"/>
        <w:jc w:val="both"/>
      </w:pPr>
      <w:r>
        <w:t xml:space="preserve">There are some pages that are </w:t>
      </w:r>
      <w:r w:rsidRPr="00F216D7">
        <w:rPr>
          <w:b/>
          <w:bCs/>
        </w:rPr>
        <w:t>hidden</w:t>
      </w:r>
      <w:r>
        <w:t xml:space="preserve">, and you </w:t>
      </w:r>
      <w:r w:rsidRPr="00F216D7">
        <w:rPr>
          <w:b/>
          <w:bCs/>
        </w:rPr>
        <w:t>cannot access those pages</w:t>
      </w:r>
      <w:r>
        <w:t xml:space="preserve"> using the </w:t>
      </w:r>
      <w:r w:rsidR="00DD4314">
        <w:rPr>
          <w:b/>
          <w:bCs/>
        </w:rPr>
        <w:t xml:space="preserve">provided </w:t>
      </w:r>
      <w:r w:rsidRPr="00F216D7">
        <w:rPr>
          <w:b/>
          <w:bCs/>
        </w:rPr>
        <w:t>links</w:t>
      </w:r>
      <w:r>
        <w:t xml:space="preserve"> in the </w:t>
      </w:r>
      <w:r w:rsidRPr="00F216D7">
        <w:rPr>
          <w:b/>
          <w:bCs/>
        </w:rPr>
        <w:t>navigation bar</w:t>
      </w:r>
      <w:r>
        <w:t xml:space="preserve">. You need to </w:t>
      </w:r>
      <w:r w:rsidRPr="00F216D7">
        <w:rPr>
          <w:b/>
          <w:bCs/>
        </w:rPr>
        <w:t>find those pages</w:t>
      </w:r>
      <w:r>
        <w:t xml:space="preserve"> and </w:t>
      </w:r>
      <w:r w:rsidRPr="00F216D7">
        <w:rPr>
          <w:b/>
          <w:bCs/>
        </w:rPr>
        <w:t>attach</w:t>
      </w:r>
      <w:r>
        <w:t xml:space="preserve"> them to </w:t>
      </w:r>
      <w:r w:rsidRPr="00F216D7">
        <w:rPr>
          <w:b/>
          <w:bCs/>
        </w:rPr>
        <w:t>your report</w:t>
      </w:r>
      <w:r>
        <w:t>.</w:t>
      </w:r>
    </w:p>
    <w:p w14:paraId="15E1AC4F" w14:textId="5AA4B66E" w:rsidR="00336C78" w:rsidRPr="00BD634A" w:rsidRDefault="00BD634A" w:rsidP="00214F47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</w:rPr>
      </w:pPr>
      <w:r>
        <w:rPr>
          <w:b/>
        </w:rPr>
        <w:t>M</w:t>
      </w:r>
      <w:r w:rsidR="00411AB8" w:rsidRPr="00BD634A">
        <w:rPr>
          <w:b/>
        </w:rPr>
        <w:t>ake a Report</w:t>
      </w:r>
    </w:p>
    <w:p w14:paraId="7F72DB5E" w14:textId="4D1A4CEE" w:rsidR="00995741" w:rsidRPr="00986313" w:rsidRDefault="00325C92" w:rsidP="00986313">
      <w:pPr>
        <w:pStyle w:val="ListParagraph"/>
        <w:spacing w:line="360" w:lineRule="auto"/>
        <w:jc w:val="both"/>
      </w:pPr>
      <w:r>
        <w:t>After finding the problematic file</w:t>
      </w:r>
      <w:r w:rsidRPr="00D778FB">
        <w:t xml:space="preserve"> please </w:t>
      </w:r>
      <w:r w:rsidRPr="00C40624">
        <w:rPr>
          <w:b/>
          <w:bCs/>
        </w:rPr>
        <w:t>make a report of all process</w:t>
      </w:r>
      <w:r>
        <w:t xml:space="preserve"> </w:t>
      </w:r>
      <w:r w:rsidRPr="00D778FB">
        <w:t xml:space="preserve">that has been obtained from the results of your </w:t>
      </w:r>
      <w:r>
        <w:t>investigation</w:t>
      </w:r>
      <w:r w:rsidR="00986313">
        <w:t>.</w:t>
      </w:r>
    </w:p>
    <w:sectPr w:rsidR="00995741" w:rsidRPr="00986313" w:rsidSect="0037073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CB71" w14:textId="77777777" w:rsidR="00167E0F" w:rsidRDefault="00167E0F" w:rsidP="00273E4A">
      <w:r>
        <w:separator/>
      </w:r>
    </w:p>
  </w:endnote>
  <w:endnote w:type="continuationSeparator" w:id="0">
    <w:p w14:paraId="599FF5E9" w14:textId="77777777" w:rsidR="00167E0F" w:rsidRDefault="00167E0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1EC6" w14:textId="77777777" w:rsidR="005B66A9" w:rsidRDefault="00995741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C2A8260" wp14:editId="45D87AAF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C708EC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3A5E34" w14:textId="62250B26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492C9B">
          <w:rPr>
            <w:noProof/>
            <w:sz w:val="22"/>
            <w:szCs w:val="22"/>
            <w:lang w:val="id-ID"/>
          </w:rPr>
          <w:t>1</w:t>
        </w:r>
        <w:r w:rsidR="00151847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492C9B">
          <w:rPr>
            <w:noProof/>
            <w:sz w:val="22"/>
            <w:szCs w:val="22"/>
            <w:lang w:val="id-ID"/>
          </w:rPr>
          <w:t>2</w:t>
        </w:r>
        <w:r w:rsidR="00151847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0B3CEDA6" w14:textId="3EE09B42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492C9B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492C9B">
          <w:rPr>
            <w:i/>
            <w:noProof/>
            <w:sz w:val="20"/>
            <w:szCs w:val="20"/>
            <w:lang w:val="id-ID"/>
          </w:rPr>
          <w:t>2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B75BD57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C286" w14:textId="77777777" w:rsidR="005B66A9" w:rsidRDefault="00995741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CE7754D" wp14:editId="768BC9C2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781BC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0C678C7D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F12649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B8549F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12649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437439B0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92C5" w14:textId="77777777" w:rsidR="00167E0F" w:rsidRDefault="00167E0F" w:rsidP="00273E4A">
      <w:r>
        <w:separator/>
      </w:r>
    </w:p>
  </w:footnote>
  <w:footnote w:type="continuationSeparator" w:id="0">
    <w:p w14:paraId="35450BF0" w14:textId="77777777" w:rsidR="00167E0F" w:rsidRDefault="00167E0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7"/>
    </w:tblGrid>
    <w:tr w:rsidR="005D0782" w14:paraId="0DFD177D" w14:textId="77777777" w:rsidTr="005D0782">
      <w:tc>
        <w:tcPr>
          <w:tcW w:w="5220" w:type="dxa"/>
        </w:tcPr>
        <w:p w14:paraId="5B02467F" w14:textId="3A64DC49" w:rsidR="005D0782" w:rsidRPr="007B3162" w:rsidRDefault="007B3162" w:rsidP="00DE388B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</w:t>
          </w:r>
          <w:r w:rsidR="0099265F">
            <w:rPr>
              <w:b/>
              <w:sz w:val="20"/>
            </w:rPr>
            <w:t>7</w:t>
          </w:r>
          <w:r>
            <w:rPr>
              <w:b/>
              <w:sz w:val="20"/>
            </w:rPr>
            <w:t>0921</w:t>
          </w:r>
        </w:p>
      </w:tc>
      <w:tc>
        <w:tcPr>
          <w:tcW w:w="5220" w:type="dxa"/>
        </w:tcPr>
        <w:p w14:paraId="0157524D" w14:textId="77777777" w:rsidR="005D0782" w:rsidRDefault="00E92BAB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A83415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17ABCC6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CA8DD46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47BD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492"/>
    <w:multiLevelType w:val="hybridMultilevel"/>
    <w:tmpl w:val="DAD8251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AD"/>
    <w:multiLevelType w:val="hybridMultilevel"/>
    <w:tmpl w:val="227EC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8C790C"/>
    <w:multiLevelType w:val="hybridMultilevel"/>
    <w:tmpl w:val="43707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C261A"/>
    <w:multiLevelType w:val="hybridMultilevel"/>
    <w:tmpl w:val="BAF6F342"/>
    <w:lvl w:ilvl="0" w:tplc="0409000D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6E527A"/>
    <w:multiLevelType w:val="hybridMultilevel"/>
    <w:tmpl w:val="C082B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AC2F15"/>
    <w:multiLevelType w:val="hybridMultilevel"/>
    <w:tmpl w:val="5682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A7895"/>
    <w:multiLevelType w:val="hybridMultilevel"/>
    <w:tmpl w:val="5840F19E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29166A7F"/>
    <w:multiLevelType w:val="hybridMultilevel"/>
    <w:tmpl w:val="627A52EA"/>
    <w:lvl w:ilvl="0" w:tplc="484C15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6469"/>
    <w:multiLevelType w:val="hybridMultilevel"/>
    <w:tmpl w:val="948C61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2E3F3F"/>
    <w:multiLevelType w:val="hybridMultilevel"/>
    <w:tmpl w:val="C994C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6E5B65"/>
    <w:multiLevelType w:val="hybridMultilevel"/>
    <w:tmpl w:val="2AAEB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982555"/>
    <w:multiLevelType w:val="hybridMultilevel"/>
    <w:tmpl w:val="4CE0A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C13AB5"/>
    <w:multiLevelType w:val="hybridMultilevel"/>
    <w:tmpl w:val="A2CA9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ED120B"/>
    <w:multiLevelType w:val="hybridMultilevel"/>
    <w:tmpl w:val="ABE61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A65BF"/>
    <w:multiLevelType w:val="hybridMultilevel"/>
    <w:tmpl w:val="47363B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370A73"/>
    <w:multiLevelType w:val="hybridMultilevel"/>
    <w:tmpl w:val="C82254C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3E62071"/>
    <w:multiLevelType w:val="hybridMultilevel"/>
    <w:tmpl w:val="85184D8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18"/>
  </w:num>
  <w:num w:numId="4">
    <w:abstractNumId w:val="13"/>
  </w:num>
  <w:num w:numId="5">
    <w:abstractNumId w:val="24"/>
  </w:num>
  <w:num w:numId="6">
    <w:abstractNumId w:val="17"/>
  </w:num>
  <w:num w:numId="7">
    <w:abstractNumId w:val="25"/>
  </w:num>
  <w:num w:numId="8">
    <w:abstractNumId w:val="1"/>
  </w:num>
  <w:num w:numId="9">
    <w:abstractNumId w:val="6"/>
  </w:num>
  <w:num w:numId="1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</w:num>
  <w:num w:numId="14">
    <w:abstractNumId w:val="23"/>
  </w:num>
  <w:num w:numId="15">
    <w:abstractNumId w:val="11"/>
  </w:num>
  <w:num w:numId="16">
    <w:abstractNumId w:val="22"/>
  </w:num>
  <w:num w:numId="17">
    <w:abstractNumId w:val="4"/>
  </w:num>
  <w:num w:numId="18">
    <w:abstractNumId w:val="14"/>
  </w:num>
  <w:num w:numId="19">
    <w:abstractNumId w:val="20"/>
  </w:num>
  <w:num w:numId="20">
    <w:abstractNumId w:val="16"/>
  </w:num>
  <w:num w:numId="21">
    <w:abstractNumId w:val="0"/>
  </w:num>
  <w:num w:numId="22">
    <w:abstractNumId w:val="5"/>
  </w:num>
  <w:num w:numId="23">
    <w:abstractNumId w:val="19"/>
  </w:num>
  <w:num w:numId="24">
    <w:abstractNumId w:val="7"/>
  </w:num>
  <w:num w:numId="25">
    <w:abstractNumId w:val="21"/>
  </w:num>
  <w:num w:numId="26">
    <w:abstractNumId w:val="9"/>
  </w:num>
  <w:num w:numId="27">
    <w:abstractNumId w:val="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MTIwBQJLQwsLEyUdpeDU4uLM/DyQApNaAO1CtjMsAAAA"/>
  </w:docVars>
  <w:rsids>
    <w:rsidRoot w:val="00B9609E"/>
    <w:rsid w:val="00020F10"/>
    <w:rsid w:val="00027940"/>
    <w:rsid w:val="00033661"/>
    <w:rsid w:val="000504EA"/>
    <w:rsid w:val="00051154"/>
    <w:rsid w:val="000577F0"/>
    <w:rsid w:val="00062ABC"/>
    <w:rsid w:val="00062DBD"/>
    <w:rsid w:val="00072DE7"/>
    <w:rsid w:val="000879B3"/>
    <w:rsid w:val="00091597"/>
    <w:rsid w:val="000A0C90"/>
    <w:rsid w:val="000A23D8"/>
    <w:rsid w:val="000A3F41"/>
    <w:rsid w:val="000B37A8"/>
    <w:rsid w:val="000B69D0"/>
    <w:rsid w:val="000C0BD7"/>
    <w:rsid w:val="000C4AC5"/>
    <w:rsid w:val="000C72F1"/>
    <w:rsid w:val="000E2D2A"/>
    <w:rsid w:val="000E68ED"/>
    <w:rsid w:val="000F057A"/>
    <w:rsid w:val="000F1C13"/>
    <w:rsid w:val="000F1EBF"/>
    <w:rsid w:val="000F51E4"/>
    <w:rsid w:val="000F645E"/>
    <w:rsid w:val="000F7A00"/>
    <w:rsid w:val="000F7CFC"/>
    <w:rsid w:val="000F7FC6"/>
    <w:rsid w:val="00104959"/>
    <w:rsid w:val="00122BC2"/>
    <w:rsid w:val="00126822"/>
    <w:rsid w:val="0012756B"/>
    <w:rsid w:val="00131DAA"/>
    <w:rsid w:val="00143BDC"/>
    <w:rsid w:val="00145C2E"/>
    <w:rsid w:val="00150E94"/>
    <w:rsid w:val="00151847"/>
    <w:rsid w:val="00153E21"/>
    <w:rsid w:val="0015698F"/>
    <w:rsid w:val="00161541"/>
    <w:rsid w:val="001651C2"/>
    <w:rsid w:val="00167E0F"/>
    <w:rsid w:val="001757EB"/>
    <w:rsid w:val="00177770"/>
    <w:rsid w:val="00180A56"/>
    <w:rsid w:val="00181802"/>
    <w:rsid w:val="00183F26"/>
    <w:rsid w:val="001854E7"/>
    <w:rsid w:val="0018564F"/>
    <w:rsid w:val="001955A6"/>
    <w:rsid w:val="001A300E"/>
    <w:rsid w:val="001A48FA"/>
    <w:rsid w:val="001A4AEB"/>
    <w:rsid w:val="001B1D41"/>
    <w:rsid w:val="001B3A2E"/>
    <w:rsid w:val="001B3DA3"/>
    <w:rsid w:val="001C199E"/>
    <w:rsid w:val="001D3BE2"/>
    <w:rsid w:val="001D4810"/>
    <w:rsid w:val="001E458B"/>
    <w:rsid w:val="001E637E"/>
    <w:rsid w:val="001F1C3B"/>
    <w:rsid w:val="001F41A8"/>
    <w:rsid w:val="001F41F1"/>
    <w:rsid w:val="001F64B6"/>
    <w:rsid w:val="00210AC9"/>
    <w:rsid w:val="00214F47"/>
    <w:rsid w:val="00220797"/>
    <w:rsid w:val="00224780"/>
    <w:rsid w:val="00226499"/>
    <w:rsid w:val="0022784D"/>
    <w:rsid w:val="00232470"/>
    <w:rsid w:val="00235C36"/>
    <w:rsid w:val="002376FA"/>
    <w:rsid w:val="002504BC"/>
    <w:rsid w:val="00250EA2"/>
    <w:rsid w:val="00262E79"/>
    <w:rsid w:val="00273E4A"/>
    <w:rsid w:val="0027698B"/>
    <w:rsid w:val="00281799"/>
    <w:rsid w:val="00281B5E"/>
    <w:rsid w:val="002841B3"/>
    <w:rsid w:val="002956DC"/>
    <w:rsid w:val="00296467"/>
    <w:rsid w:val="00296DA6"/>
    <w:rsid w:val="002A07C0"/>
    <w:rsid w:val="002A136D"/>
    <w:rsid w:val="002A138B"/>
    <w:rsid w:val="002A189C"/>
    <w:rsid w:val="002A3C3F"/>
    <w:rsid w:val="002A649F"/>
    <w:rsid w:val="002A66E0"/>
    <w:rsid w:val="002B00F2"/>
    <w:rsid w:val="002B2A48"/>
    <w:rsid w:val="002B7CDD"/>
    <w:rsid w:val="002C058E"/>
    <w:rsid w:val="002C3AC5"/>
    <w:rsid w:val="002C5BC0"/>
    <w:rsid w:val="002C7FC0"/>
    <w:rsid w:val="002D1472"/>
    <w:rsid w:val="002D27C5"/>
    <w:rsid w:val="002D2F6D"/>
    <w:rsid w:val="002D7F31"/>
    <w:rsid w:val="002E3324"/>
    <w:rsid w:val="002E5663"/>
    <w:rsid w:val="002E5E9D"/>
    <w:rsid w:val="002E74E3"/>
    <w:rsid w:val="003000C5"/>
    <w:rsid w:val="003002A2"/>
    <w:rsid w:val="00305136"/>
    <w:rsid w:val="003054E4"/>
    <w:rsid w:val="00315774"/>
    <w:rsid w:val="00320C87"/>
    <w:rsid w:val="00321362"/>
    <w:rsid w:val="00323347"/>
    <w:rsid w:val="00325C92"/>
    <w:rsid w:val="00336C78"/>
    <w:rsid w:val="00340768"/>
    <w:rsid w:val="0034284B"/>
    <w:rsid w:val="003432E6"/>
    <w:rsid w:val="003439D3"/>
    <w:rsid w:val="0036669F"/>
    <w:rsid w:val="00366844"/>
    <w:rsid w:val="0037073B"/>
    <w:rsid w:val="0037553B"/>
    <w:rsid w:val="00383EA9"/>
    <w:rsid w:val="00384C7B"/>
    <w:rsid w:val="00387D06"/>
    <w:rsid w:val="0039140C"/>
    <w:rsid w:val="003A1788"/>
    <w:rsid w:val="003A574E"/>
    <w:rsid w:val="003B1D05"/>
    <w:rsid w:val="003B1E14"/>
    <w:rsid w:val="003B27CC"/>
    <w:rsid w:val="003B451F"/>
    <w:rsid w:val="003B5F77"/>
    <w:rsid w:val="003C0A29"/>
    <w:rsid w:val="003C0CDD"/>
    <w:rsid w:val="003C1CE6"/>
    <w:rsid w:val="003C1F1C"/>
    <w:rsid w:val="003D4E02"/>
    <w:rsid w:val="003D7084"/>
    <w:rsid w:val="003F71D2"/>
    <w:rsid w:val="004032F6"/>
    <w:rsid w:val="004074A1"/>
    <w:rsid w:val="00411AB8"/>
    <w:rsid w:val="004146CC"/>
    <w:rsid w:val="00415D44"/>
    <w:rsid w:val="0041700C"/>
    <w:rsid w:val="00422134"/>
    <w:rsid w:val="004323A3"/>
    <w:rsid w:val="00434FFC"/>
    <w:rsid w:val="00441995"/>
    <w:rsid w:val="00442B8D"/>
    <w:rsid w:val="0044330A"/>
    <w:rsid w:val="004444B3"/>
    <w:rsid w:val="00446550"/>
    <w:rsid w:val="00446D31"/>
    <w:rsid w:val="00450F33"/>
    <w:rsid w:val="00451A37"/>
    <w:rsid w:val="0045325D"/>
    <w:rsid w:val="00462D2E"/>
    <w:rsid w:val="004701CB"/>
    <w:rsid w:val="00470964"/>
    <w:rsid w:val="004716A8"/>
    <w:rsid w:val="0047188C"/>
    <w:rsid w:val="00482A22"/>
    <w:rsid w:val="00492C9B"/>
    <w:rsid w:val="00492FD9"/>
    <w:rsid w:val="00494E4C"/>
    <w:rsid w:val="004A5A5A"/>
    <w:rsid w:val="004B47B5"/>
    <w:rsid w:val="004B694A"/>
    <w:rsid w:val="004B6AFE"/>
    <w:rsid w:val="004B774B"/>
    <w:rsid w:val="004C0F0C"/>
    <w:rsid w:val="004D176C"/>
    <w:rsid w:val="004E1B31"/>
    <w:rsid w:val="004E7352"/>
    <w:rsid w:val="004F1322"/>
    <w:rsid w:val="005063C6"/>
    <w:rsid w:val="00520E03"/>
    <w:rsid w:val="00521C17"/>
    <w:rsid w:val="005314B7"/>
    <w:rsid w:val="00535DA7"/>
    <w:rsid w:val="00542DAF"/>
    <w:rsid w:val="005447D7"/>
    <w:rsid w:val="0055410B"/>
    <w:rsid w:val="00556E41"/>
    <w:rsid w:val="00571B72"/>
    <w:rsid w:val="00582417"/>
    <w:rsid w:val="00582E4C"/>
    <w:rsid w:val="005920A4"/>
    <w:rsid w:val="005929BC"/>
    <w:rsid w:val="005A072D"/>
    <w:rsid w:val="005A32DD"/>
    <w:rsid w:val="005A4884"/>
    <w:rsid w:val="005B07D4"/>
    <w:rsid w:val="005B3392"/>
    <w:rsid w:val="005B5280"/>
    <w:rsid w:val="005B66A9"/>
    <w:rsid w:val="005C156C"/>
    <w:rsid w:val="005C19B6"/>
    <w:rsid w:val="005D0782"/>
    <w:rsid w:val="005E4519"/>
    <w:rsid w:val="005F47E6"/>
    <w:rsid w:val="005F794B"/>
    <w:rsid w:val="0060201C"/>
    <w:rsid w:val="0060486C"/>
    <w:rsid w:val="00612552"/>
    <w:rsid w:val="00630730"/>
    <w:rsid w:val="00635EE5"/>
    <w:rsid w:val="00641818"/>
    <w:rsid w:val="00643F75"/>
    <w:rsid w:val="00645B3A"/>
    <w:rsid w:val="00647F3F"/>
    <w:rsid w:val="00655B66"/>
    <w:rsid w:val="00671FE3"/>
    <w:rsid w:val="00694EB8"/>
    <w:rsid w:val="0069660C"/>
    <w:rsid w:val="006A42DE"/>
    <w:rsid w:val="006C5A34"/>
    <w:rsid w:val="006C6176"/>
    <w:rsid w:val="006D36BC"/>
    <w:rsid w:val="006D64BF"/>
    <w:rsid w:val="006F20DA"/>
    <w:rsid w:val="006F4D80"/>
    <w:rsid w:val="006F56A3"/>
    <w:rsid w:val="006F71C8"/>
    <w:rsid w:val="006F75A0"/>
    <w:rsid w:val="00701CCB"/>
    <w:rsid w:val="00701ECA"/>
    <w:rsid w:val="00704AF7"/>
    <w:rsid w:val="00710288"/>
    <w:rsid w:val="007203E9"/>
    <w:rsid w:val="00720962"/>
    <w:rsid w:val="0072245D"/>
    <w:rsid w:val="007256FC"/>
    <w:rsid w:val="00726D52"/>
    <w:rsid w:val="0073087A"/>
    <w:rsid w:val="00732F86"/>
    <w:rsid w:val="007355A0"/>
    <w:rsid w:val="00737595"/>
    <w:rsid w:val="00751524"/>
    <w:rsid w:val="007558C3"/>
    <w:rsid w:val="0075639C"/>
    <w:rsid w:val="00766B95"/>
    <w:rsid w:val="007749C9"/>
    <w:rsid w:val="00781A54"/>
    <w:rsid w:val="007831FF"/>
    <w:rsid w:val="00787247"/>
    <w:rsid w:val="00793CCF"/>
    <w:rsid w:val="007B3162"/>
    <w:rsid w:val="007B5A6A"/>
    <w:rsid w:val="007B6E54"/>
    <w:rsid w:val="007C1C37"/>
    <w:rsid w:val="007E0E95"/>
    <w:rsid w:val="007E0EE7"/>
    <w:rsid w:val="007E340F"/>
    <w:rsid w:val="00810737"/>
    <w:rsid w:val="00811C48"/>
    <w:rsid w:val="00823942"/>
    <w:rsid w:val="00824E3B"/>
    <w:rsid w:val="0083459F"/>
    <w:rsid w:val="0083780E"/>
    <w:rsid w:val="00843C25"/>
    <w:rsid w:val="008674E6"/>
    <w:rsid w:val="008733E8"/>
    <w:rsid w:val="00876001"/>
    <w:rsid w:val="00876A58"/>
    <w:rsid w:val="00882AE0"/>
    <w:rsid w:val="008939EF"/>
    <w:rsid w:val="00893D8B"/>
    <w:rsid w:val="00894072"/>
    <w:rsid w:val="00895B8D"/>
    <w:rsid w:val="008B212E"/>
    <w:rsid w:val="008B5C31"/>
    <w:rsid w:val="008B7541"/>
    <w:rsid w:val="008C1A4A"/>
    <w:rsid w:val="008C4124"/>
    <w:rsid w:val="008C6E64"/>
    <w:rsid w:val="008D411F"/>
    <w:rsid w:val="008D6273"/>
    <w:rsid w:val="008F1496"/>
    <w:rsid w:val="009010C1"/>
    <w:rsid w:val="0090372F"/>
    <w:rsid w:val="00916E0D"/>
    <w:rsid w:val="00932B6E"/>
    <w:rsid w:val="009336BC"/>
    <w:rsid w:val="0093440F"/>
    <w:rsid w:val="0093677F"/>
    <w:rsid w:val="00937B93"/>
    <w:rsid w:val="00943681"/>
    <w:rsid w:val="00944ADA"/>
    <w:rsid w:val="00947945"/>
    <w:rsid w:val="00952F13"/>
    <w:rsid w:val="00954B9F"/>
    <w:rsid w:val="009568C5"/>
    <w:rsid w:val="00961A2D"/>
    <w:rsid w:val="00965563"/>
    <w:rsid w:val="0097243E"/>
    <w:rsid w:val="00973849"/>
    <w:rsid w:val="00974790"/>
    <w:rsid w:val="00977234"/>
    <w:rsid w:val="009832E4"/>
    <w:rsid w:val="00983D37"/>
    <w:rsid w:val="0098452D"/>
    <w:rsid w:val="00986313"/>
    <w:rsid w:val="0099265F"/>
    <w:rsid w:val="0099419B"/>
    <w:rsid w:val="00995741"/>
    <w:rsid w:val="009A2464"/>
    <w:rsid w:val="009A3737"/>
    <w:rsid w:val="009A3B57"/>
    <w:rsid w:val="009A4A59"/>
    <w:rsid w:val="009C1454"/>
    <w:rsid w:val="009D2BB1"/>
    <w:rsid w:val="009D40A5"/>
    <w:rsid w:val="009E22C6"/>
    <w:rsid w:val="009E29D9"/>
    <w:rsid w:val="00A105E5"/>
    <w:rsid w:val="00A10F9D"/>
    <w:rsid w:val="00A11FF1"/>
    <w:rsid w:val="00A1473C"/>
    <w:rsid w:val="00A1613A"/>
    <w:rsid w:val="00A20BBA"/>
    <w:rsid w:val="00A32343"/>
    <w:rsid w:val="00A375BD"/>
    <w:rsid w:val="00A46082"/>
    <w:rsid w:val="00A476D5"/>
    <w:rsid w:val="00A479E5"/>
    <w:rsid w:val="00A50AF3"/>
    <w:rsid w:val="00A52AB7"/>
    <w:rsid w:val="00A53D38"/>
    <w:rsid w:val="00A552D5"/>
    <w:rsid w:val="00A55820"/>
    <w:rsid w:val="00A63B9F"/>
    <w:rsid w:val="00A800EC"/>
    <w:rsid w:val="00A80EAB"/>
    <w:rsid w:val="00A812FC"/>
    <w:rsid w:val="00A83415"/>
    <w:rsid w:val="00A84247"/>
    <w:rsid w:val="00A92021"/>
    <w:rsid w:val="00A933D3"/>
    <w:rsid w:val="00A96EE1"/>
    <w:rsid w:val="00AA1407"/>
    <w:rsid w:val="00AA3A80"/>
    <w:rsid w:val="00AA3BB0"/>
    <w:rsid w:val="00AB0E0A"/>
    <w:rsid w:val="00AB42BB"/>
    <w:rsid w:val="00AC0C63"/>
    <w:rsid w:val="00AC5D98"/>
    <w:rsid w:val="00AD0B16"/>
    <w:rsid w:val="00AD11B4"/>
    <w:rsid w:val="00AD2114"/>
    <w:rsid w:val="00AD611B"/>
    <w:rsid w:val="00AE08C8"/>
    <w:rsid w:val="00AE1AE9"/>
    <w:rsid w:val="00AE39D8"/>
    <w:rsid w:val="00AE548F"/>
    <w:rsid w:val="00AE661D"/>
    <w:rsid w:val="00AF0AE0"/>
    <w:rsid w:val="00AF264E"/>
    <w:rsid w:val="00AF338E"/>
    <w:rsid w:val="00AF7199"/>
    <w:rsid w:val="00B01F73"/>
    <w:rsid w:val="00B04C4C"/>
    <w:rsid w:val="00B120C9"/>
    <w:rsid w:val="00B1668B"/>
    <w:rsid w:val="00B20635"/>
    <w:rsid w:val="00B212C7"/>
    <w:rsid w:val="00B25A20"/>
    <w:rsid w:val="00B34F05"/>
    <w:rsid w:val="00B440FB"/>
    <w:rsid w:val="00B4674F"/>
    <w:rsid w:val="00B517FB"/>
    <w:rsid w:val="00B53F80"/>
    <w:rsid w:val="00B62368"/>
    <w:rsid w:val="00B643AB"/>
    <w:rsid w:val="00B7140C"/>
    <w:rsid w:val="00B7544A"/>
    <w:rsid w:val="00B77AFD"/>
    <w:rsid w:val="00B81979"/>
    <w:rsid w:val="00B948DA"/>
    <w:rsid w:val="00B9609E"/>
    <w:rsid w:val="00B96169"/>
    <w:rsid w:val="00BB3DFB"/>
    <w:rsid w:val="00BB49A7"/>
    <w:rsid w:val="00BC088B"/>
    <w:rsid w:val="00BC13E1"/>
    <w:rsid w:val="00BC2245"/>
    <w:rsid w:val="00BC5D41"/>
    <w:rsid w:val="00BC6DE8"/>
    <w:rsid w:val="00BC7AC2"/>
    <w:rsid w:val="00BD634A"/>
    <w:rsid w:val="00BE0705"/>
    <w:rsid w:val="00BE4D9E"/>
    <w:rsid w:val="00BF1AB3"/>
    <w:rsid w:val="00BF237F"/>
    <w:rsid w:val="00BF2997"/>
    <w:rsid w:val="00BF3911"/>
    <w:rsid w:val="00BF7C45"/>
    <w:rsid w:val="00C0015C"/>
    <w:rsid w:val="00C119F1"/>
    <w:rsid w:val="00C22632"/>
    <w:rsid w:val="00C25F66"/>
    <w:rsid w:val="00C40624"/>
    <w:rsid w:val="00C4155B"/>
    <w:rsid w:val="00C44051"/>
    <w:rsid w:val="00C525FC"/>
    <w:rsid w:val="00C56C03"/>
    <w:rsid w:val="00C57A8A"/>
    <w:rsid w:val="00C57FE8"/>
    <w:rsid w:val="00C6549A"/>
    <w:rsid w:val="00C71AD9"/>
    <w:rsid w:val="00C72D71"/>
    <w:rsid w:val="00C77FAF"/>
    <w:rsid w:val="00C823C8"/>
    <w:rsid w:val="00C833CB"/>
    <w:rsid w:val="00C8483C"/>
    <w:rsid w:val="00C87A1E"/>
    <w:rsid w:val="00C915BF"/>
    <w:rsid w:val="00C91798"/>
    <w:rsid w:val="00C94DA9"/>
    <w:rsid w:val="00C971CF"/>
    <w:rsid w:val="00CB16B1"/>
    <w:rsid w:val="00CB736B"/>
    <w:rsid w:val="00CC406A"/>
    <w:rsid w:val="00CD64BC"/>
    <w:rsid w:val="00CD66B4"/>
    <w:rsid w:val="00CE0B04"/>
    <w:rsid w:val="00CF11B0"/>
    <w:rsid w:val="00D067AA"/>
    <w:rsid w:val="00D06DA6"/>
    <w:rsid w:val="00D16F4B"/>
    <w:rsid w:val="00D21BF5"/>
    <w:rsid w:val="00D30822"/>
    <w:rsid w:val="00D33FF7"/>
    <w:rsid w:val="00D34C37"/>
    <w:rsid w:val="00D3685C"/>
    <w:rsid w:val="00D37E0D"/>
    <w:rsid w:val="00D40DCA"/>
    <w:rsid w:val="00D46CE8"/>
    <w:rsid w:val="00D47C75"/>
    <w:rsid w:val="00D51870"/>
    <w:rsid w:val="00D57288"/>
    <w:rsid w:val="00D60A6D"/>
    <w:rsid w:val="00D67DFC"/>
    <w:rsid w:val="00D82A77"/>
    <w:rsid w:val="00D86DDE"/>
    <w:rsid w:val="00D90775"/>
    <w:rsid w:val="00D95848"/>
    <w:rsid w:val="00DA05D8"/>
    <w:rsid w:val="00DB0A75"/>
    <w:rsid w:val="00DB50A6"/>
    <w:rsid w:val="00DB62F8"/>
    <w:rsid w:val="00DC29B7"/>
    <w:rsid w:val="00DC4B8B"/>
    <w:rsid w:val="00DC4B9D"/>
    <w:rsid w:val="00DC5187"/>
    <w:rsid w:val="00DC700A"/>
    <w:rsid w:val="00DD02DD"/>
    <w:rsid w:val="00DD4314"/>
    <w:rsid w:val="00DE2FA6"/>
    <w:rsid w:val="00DE388B"/>
    <w:rsid w:val="00DE3FBB"/>
    <w:rsid w:val="00DF224B"/>
    <w:rsid w:val="00E0375C"/>
    <w:rsid w:val="00E03DA9"/>
    <w:rsid w:val="00E047D9"/>
    <w:rsid w:val="00E06607"/>
    <w:rsid w:val="00E07338"/>
    <w:rsid w:val="00E10E08"/>
    <w:rsid w:val="00E166F0"/>
    <w:rsid w:val="00E17FDD"/>
    <w:rsid w:val="00E335DA"/>
    <w:rsid w:val="00E368D0"/>
    <w:rsid w:val="00E36B77"/>
    <w:rsid w:val="00E36EA8"/>
    <w:rsid w:val="00E40670"/>
    <w:rsid w:val="00E41115"/>
    <w:rsid w:val="00E4480F"/>
    <w:rsid w:val="00E47841"/>
    <w:rsid w:val="00E502A7"/>
    <w:rsid w:val="00E61105"/>
    <w:rsid w:val="00E642BF"/>
    <w:rsid w:val="00E660C4"/>
    <w:rsid w:val="00E84848"/>
    <w:rsid w:val="00E87A2B"/>
    <w:rsid w:val="00E9221A"/>
    <w:rsid w:val="00E92BAB"/>
    <w:rsid w:val="00E957BB"/>
    <w:rsid w:val="00EA3810"/>
    <w:rsid w:val="00EA3B07"/>
    <w:rsid w:val="00EB5190"/>
    <w:rsid w:val="00EC2490"/>
    <w:rsid w:val="00EC359F"/>
    <w:rsid w:val="00EC40A2"/>
    <w:rsid w:val="00ED3636"/>
    <w:rsid w:val="00ED5890"/>
    <w:rsid w:val="00EF17AC"/>
    <w:rsid w:val="00F01EEA"/>
    <w:rsid w:val="00F06F0F"/>
    <w:rsid w:val="00F12649"/>
    <w:rsid w:val="00F1317D"/>
    <w:rsid w:val="00F216D7"/>
    <w:rsid w:val="00F22A92"/>
    <w:rsid w:val="00F3200E"/>
    <w:rsid w:val="00F36E33"/>
    <w:rsid w:val="00F53807"/>
    <w:rsid w:val="00F56540"/>
    <w:rsid w:val="00F712CE"/>
    <w:rsid w:val="00F7575E"/>
    <w:rsid w:val="00F80742"/>
    <w:rsid w:val="00F955DA"/>
    <w:rsid w:val="00F969BC"/>
    <w:rsid w:val="00FA0E43"/>
    <w:rsid w:val="00FA230C"/>
    <w:rsid w:val="00FA41A2"/>
    <w:rsid w:val="00FA6F1A"/>
    <w:rsid w:val="00FC245F"/>
    <w:rsid w:val="00FC74D3"/>
    <w:rsid w:val="00FF0C6B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7D71BB"/>
  <w15:docId w15:val="{1AEC57E9-9636-4530-ABA6-DA06F60F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C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203E9"/>
    <w:pPr>
      <w:spacing w:after="200"/>
    </w:pPr>
    <w:rPr>
      <w:i/>
      <w:iCs/>
      <w:color w:val="575F6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F20DA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D94AA-3CAA-4F0C-8447-EE9A667F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30</cp:revision>
  <dcterms:created xsi:type="dcterms:W3CDTF">2021-06-22T02:54:00Z</dcterms:created>
  <dcterms:modified xsi:type="dcterms:W3CDTF">2021-09-14T08:59:00Z</dcterms:modified>
</cp:coreProperties>
</file>